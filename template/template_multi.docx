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D2" w:rsidRDefault="006E1ED2" w:rsidP="009C5189">
      <w:pPr>
        <w:pStyle w:val="CenteredBold22"/>
      </w:pPr>
      <w:r>
        <w:rPr>
          <w:rFonts w:hint="eastAsia"/>
        </w:rPr>
        <w:t>目</w:t>
      </w:r>
      <w:r w:rsidR="0024335B" w:rsidRPr="0024335B">
        <w:rPr>
          <w:rFonts w:hint="eastAsia"/>
        </w:rPr>
        <w:t>錄</w:t>
      </w:r>
    </w:p>
    <w:p w:rsidR="002D31D6" w:rsidRPr="001620B1" w:rsidRDefault="00C87633">
      <w:pPr>
        <w:pStyle w:val="20"/>
        <w:rPr>
          <w:rFonts w:ascii="Calibri" w:eastAsia="新細明體" w:hAnsi="Calibri"/>
          <w:noProof/>
          <w:kern w:val="2"/>
          <w:sz w:val="24"/>
          <w:szCs w:val="22"/>
          <w:lang w:eastAsia="zh-TW"/>
        </w:rPr>
      </w:pPr>
      <w:r>
        <w:rPr>
          <w:i/>
        </w:rPr>
        <w:fldChar w:fldCharType="begin"/>
      </w:r>
      <w:r>
        <w:rPr>
          <w:i/>
        </w:rPr>
        <w:instrText xml:space="preserve"> TOC </w:instrText>
      </w:r>
      <w:r>
        <w:rPr>
          <w:rFonts w:hint="eastAsia"/>
          <w:i/>
        </w:rPr>
        <w:instrText>\o "1-2" \h \z \t "c</w:instrText>
      </w:r>
      <w:r>
        <w:rPr>
          <w:rFonts w:hint="eastAsia"/>
          <w:i/>
        </w:rPr>
        <w:instrText>作者</w:instrText>
      </w:r>
      <w:r>
        <w:rPr>
          <w:rFonts w:hint="eastAsia"/>
          <w:i/>
        </w:rPr>
        <w:instrText>,4"</w:instrText>
      </w:r>
      <w:r>
        <w:rPr>
          <w:i/>
        </w:rPr>
        <w:instrText xml:space="preserve"> </w:instrText>
      </w:r>
      <w:r>
        <w:rPr>
          <w:i/>
        </w:rPr>
        <w:fldChar w:fldCharType="separate"/>
      </w:r>
      <w:hyperlink w:anchor="_Toc519953511" w:history="1">
        <w:r w:rsidR="002D31D6" w:rsidRPr="001D7031">
          <w:rPr>
            <w:rStyle w:val="a7"/>
            <w:noProof/>
          </w:rPr>
          <w:t>1</w:t>
        </w:r>
        <w:r w:rsidR="002D31D6" w:rsidRPr="001620B1">
          <w:rPr>
            <w:rFonts w:ascii="Calibri" w:eastAsia="新細明體" w:hAnsi="Calibri"/>
            <w:noProof/>
            <w:kern w:val="2"/>
            <w:sz w:val="24"/>
            <w:szCs w:val="22"/>
            <w:lang w:eastAsia="zh-TW"/>
          </w:rPr>
          <w:tab/>
        </w:r>
        <w:r w:rsidR="002D31D6">
          <w:rPr>
            <w:noProof/>
            <w:webHidden/>
          </w:rPr>
          <w:tab/>
        </w:r>
        <w:r w:rsidR="002D31D6">
          <w:rPr>
            <w:noProof/>
            <w:webHidden/>
          </w:rPr>
          <w:fldChar w:fldCharType="begin"/>
        </w:r>
        <w:r w:rsidR="002D31D6">
          <w:rPr>
            <w:noProof/>
            <w:webHidden/>
          </w:rPr>
          <w:instrText xml:space="preserve"> PAGEREF _Toc519953511 \h </w:instrText>
        </w:r>
        <w:r w:rsidR="002D31D6">
          <w:rPr>
            <w:noProof/>
            <w:webHidden/>
          </w:rPr>
        </w:r>
        <w:r w:rsidR="002D31D6">
          <w:rPr>
            <w:noProof/>
            <w:webHidden/>
          </w:rPr>
          <w:fldChar w:fldCharType="separate"/>
        </w:r>
        <w:r w:rsidR="002D31D6">
          <w:rPr>
            <w:noProof/>
            <w:webHidden/>
          </w:rPr>
          <w:t>1</w:t>
        </w:r>
        <w:r w:rsidR="002D31D6">
          <w:rPr>
            <w:noProof/>
            <w:webHidden/>
          </w:rPr>
          <w:fldChar w:fldCharType="end"/>
        </w:r>
      </w:hyperlink>
    </w:p>
    <w:p w:rsidR="002D31D6" w:rsidRPr="001620B1" w:rsidRDefault="00464F4F">
      <w:pPr>
        <w:pStyle w:val="40"/>
        <w:rPr>
          <w:rFonts w:ascii="Calibri" w:eastAsia="新細明體" w:hAnsi="Calibri"/>
          <w:noProof/>
          <w:kern w:val="2"/>
          <w:sz w:val="24"/>
          <w:szCs w:val="22"/>
          <w:lang w:eastAsia="zh-TW"/>
        </w:rPr>
      </w:pPr>
      <w:hyperlink w:anchor="_Toc519953512" w:history="1">
        <w:r w:rsidR="002D31D6">
          <w:rPr>
            <w:noProof/>
            <w:webHidden/>
          </w:rPr>
          <w:tab/>
        </w:r>
        <w:r w:rsidR="002D31D6">
          <w:rPr>
            <w:noProof/>
            <w:webHidden/>
          </w:rPr>
          <w:fldChar w:fldCharType="begin"/>
        </w:r>
        <w:r w:rsidR="002D31D6">
          <w:rPr>
            <w:noProof/>
            <w:webHidden/>
          </w:rPr>
          <w:instrText xml:space="preserve"> PAGEREF _Toc519953512 \h </w:instrText>
        </w:r>
        <w:r w:rsidR="002D31D6">
          <w:rPr>
            <w:noProof/>
            <w:webHidden/>
          </w:rPr>
        </w:r>
        <w:r w:rsidR="002D31D6">
          <w:rPr>
            <w:noProof/>
            <w:webHidden/>
          </w:rPr>
          <w:fldChar w:fldCharType="separate"/>
        </w:r>
        <w:r w:rsidR="002D31D6">
          <w:rPr>
            <w:noProof/>
            <w:webHidden/>
          </w:rPr>
          <w:t>1</w:t>
        </w:r>
        <w:r w:rsidR="002D31D6">
          <w:rPr>
            <w:noProof/>
            <w:webHidden/>
          </w:rPr>
          <w:fldChar w:fldCharType="end"/>
        </w:r>
      </w:hyperlink>
    </w:p>
    <w:p w:rsidR="00445BA8" w:rsidRDefault="00C87633" w:rsidP="002D31D6">
      <w:pPr>
        <w:pStyle w:val="31"/>
        <w:rPr>
          <w:rFonts w:eastAsia="新細明體"/>
          <w:sz w:val="24"/>
          <w:lang w:eastAsia="zh-TW"/>
        </w:rPr>
      </w:pPr>
      <w:r>
        <w:rPr>
          <w:i w:val="0"/>
          <w:sz w:val="22"/>
        </w:rPr>
        <w:fldChar w:fldCharType="end"/>
      </w:r>
    </w:p>
    <w:p w:rsidR="002D31D6" w:rsidRPr="003642F0" w:rsidRDefault="00445BA8" w:rsidP="00445BA8">
      <w:pPr>
        <w:rPr>
          <w:rFonts w:eastAsia="新細明體"/>
          <w:lang w:eastAsia="zh-TW"/>
        </w:rPr>
        <w:sectPr w:rsidR="002D31D6" w:rsidRPr="003642F0" w:rsidSect="00440B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2240" w:h="15840" w:code="1"/>
          <w:pgMar w:top="1728" w:right="1440" w:bottom="720" w:left="1728" w:header="576" w:footer="432" w:gutter="0"/>
          <w:pgNumType w:fmt="lowerRoman" w:start="1"/>
          <w:cols w:space="720"/>
          <w:titlePg/>
          <w:docGrid w:linePitch="360"/>
        </w:sectPr>
      </w:pPr>
      <w:r w:rsidRPr="002A0E30">
        <w:rPr>
          <w:rFonts w:eastAsia="新細明體" w:hint="eastAsia"/>
          <w:lang w:eastAsia="zh-TW"/>
        </w:rPr>
        <w:t>{</w:t>
      </w:r>
      <w:r w:rsidRPr="002A0E30">
        <w:rPr>
          <w:rFonts w:eastAsia="新細明體"/>
          <w:lang w:eastAsia="zh-TW"/>
        </w:rPr>
        <w:t>#</w:t>
      </w:r>
      <w:r w:rsidR="00A907D0">
        <w:rPr>
          <w:rFonts w:eastAsia="新細明體"/>
          <w:lang w:eastAsia="zh-TW"/>
        </w:rPr>
        <w:t>loop</w:t>
      </w:r>
      <w:r w:rsidRPr="002A0E30">
        <w:rPr>
          <w:rFonts w:eastAsia="新細明體"/>
          <w:lang w:eastAsia="zh-TW"/>
        </w:rPr>
        <w:t>}</w:t>
      </w:r>
    </w:p>
    <w:p w:rsidR="002D31D6" w:rsidRDefault="002D31D6" w:rsidP="003642F0">
      <w:pPr>
        <w:pStyle w:val="2"/>
      </w:pPr>
      <w:bookmarkStart w:id="0" w:name="_Toc519953511"/>
      <w:bookmarkStart w:id="1" w:name="_Toc518419199"/>
      <w:r w:rsidRPr="00BB62DF">
        <w:rPr>
          <w:rFonts w:hint="eastAsia"/>
        </w:rPr>
        <w:lastRenderedPageBreak/>
        <w:t>{</w:t>
      </w:r>
      <w:r w:rsidRPr="00BB62DF">
        <w:t>title</w:t>
      </w:r>
      <w:r w:rsidRPr="00BB62DF">
        <w:rPr>
          <w:rFonts w:hint="eastAsia"/>
        </w:rPr>
        <w:t>}</w:t>
      </w:r>
      <w:bookmarkEnd w:id="0"/>
    </w:p>
    <w:p w:rsidR="00381764" w:rsidRPr="003A7EED" w:rsidRDefault="00381764" w:rsidP="00381764">
      <w:pPr>
        <w:pStyle w:val="c3"/>
      </w:pPr>
      <w:bookmarkStart w:id="2" w:name="_Toc519953512"/>
      <w:r>
        <w:rPr>
          <w:rFonts w:hint="eastAsia"/>
        </w:rPr>
        <w:t>{</w:t>
      </w:r>
      <w:r>
        <w:t>name</w:t>
      </w:r>
      <w:r>
        <w:rPr>
          <w:rFonts w:hint="eastAsia"/>
        </w:rPr>
        <w:t>}</w:t>
      </w:r>
      <w:bookmarkEnd w:id="2"/>
    </w:p>
    <w:p w:rsidR="00381764" w:rsidRPr="0088360C" w:rsidRDefault="00381764" w:rsidP="00381764">
      <w:pPr>
        <w:pStyle w:val="c7"/>
      </w:pPr>
      <w:r w:rsidRPr="0088360C">
        <w:rPr>
          <w:rFonts w:hint="eastAsia"/>
        </w:rPr>
        <w:t>{</w:t>
      </w:r>
      <w:r w:rsidRPr="0088360C">
        <w:t>organization</w:t>
      </w:r>
      <w:r w:rsidRPr="0088360C">
        <w:rPr>
          <w:rFonts w:hint="eastAsia"/>
        </w:rPr>
        <w:t>}</w:t>
      </w:r>
    </w:p>
    <w:p w:rsidR="00381764" w:rsidRPr="004E4989" w:rsidRDefault="00381764" w:rsidP="00381764">
      <w:pPr>
        <w:pStyle w:val="c7"/>
      </w:pPr>
      <w:r>
        <w:rPr>
          <w:rFonts w:hint="eastAsia"/>
        </w:rPr>
        <w:t>{</w:t>
      </w:r>
      <w:r>
        <w:t>date</w:t>
      </w:r>
      <w:r>
        <w:rPr>
          <w:rFonts w:hint="eastAsia"/>
        </w:rPr>
        <w:t>}</w:t>
      </w:r>
    </w:p>
    <w:p w:rsidR="00381764" w:rsidRDefault="00381764" w:rsidP="00381764">
      <w:pPr>
        <w:pStyle w:val="C0"/>
      </w:pPr>
      <w:r>
        <w:t>{#contents}</w:t>
      </w:r>
    </w:p>
    <w:p w:rsidR="00381764" w:rsidRDefault="00381764" w:rsidP="00381764">
      <w:pPr>
        <w:pStyle w:val="C0"/>
      </w:pPr>
      <w:r>
        <w:t>{content}</w:t>
      </w:r>
    </w:p>
    <w:p w:rsidR="00381764" w:rsidRPr="00477F7F" w:rsidRDefault="00381764" w:rsidP="00381764">
      <w:pPr>
        <w:pStyle w:val="C0"/>
      </w:pPr>
      <w:r>
        <w:t>{/contents}</w:t>
      </w:r>
    </w:p>
    <w:p w:rsidR="00381764" w:rsidRDefault="00381764" w:rsidP="00381764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 w:rsidRPr="00381764">
        <w:rPr>
          <w:rFonts w:ascii="Times New Roman" w:eastAsia="新細明體" w:hAnsi="Times New Roman" w:hint="eastAsia"/>
          <w:lang w:eastAsia="zh-TW"/>
        </w:rPr>
        <w:t>]</w:t>
      </w:r>
      <w:r>
        <w:rPr>
          <w:rFonts w:ascii="Times New Roman" w:hAnsi="Times New Roman" w:hint="eastAsia"/>
        </w:rPr>
        <w:t>{</w:t>
      </w:r>
      <w:r>
        <w:rPr>
          <w:rFonts w:ascii="Times New Roman" w:hAnsi="Times New Roman"/>
        </w:rPr>
        <w:t>author}</w:t>
      </w:r>
    </w:p>
    <w:p w:rsidR="002E0EA2" w:rsidRPr="00101A85" w:rsidRDefault="002D31D6" w:rsidP="003642F0">
      <w:pPr>
        <w:pStyle w:val="C0"/>
        <w:ind w:firstLineChars="0" w:firstLine="0"/>
      </w:pPr>
      <w:r>
        <w:t>{/</w:t>
      </w:r>
      <w:bookmarkStart w:id="3" w:name="_GoBack"/>
      <w:bookmarkEnd w:id="3"/>
      <w:r>
        <w:t>l</w:t>
      </w:r>
      <w:r w:rsidR="00A907D0">
        <w:t>oop</w:t>
      </w:r>
      <w:r>
        <w:t>}</w:t>
      </w:r>
      <w:bookmarkEnd w:id="1"/>
    </w:p>
    <w:sectPr w:rsidR="002E0EA2" w:rsidRPr="00101A85" w:rsidSect="00440B44">
      <w:footerReference w:type="default" r:id="rId14"/>
      <w:type w:val="oddPage"/>
      <w:pgSz w:w="12240" w:h="15840" w:code="1"/>
      <w:pgMar w:top="1728" w:right="1440" w:bottom="720" w:left="1728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F4F" w:rsidRDefault="00464F4F">
      <w:r>
        <w:separator/>
      </w:r>
    </w:p>
  </w:endnote>
  <w:endnote w:type="continuationSeparator" w:id="0">
    <w:p w:rsidR="00464F4F" w:rsidRDefault="0046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ED2" w:rsidRDefault="006E1ED2">
    <w:pPr>
      <w:pStyle w:val="a6"/>
      <w:jc w:val="center"/>
      <w:rPr>
        <w:rFonts w:eastAsia="新細明體"/>
        <w:lang w:eastAsia="zh-TW"/>
      </w:rPr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121AAD">
      <w:rPr>
        <w:rStyle w:val="ae"/>
        <w:noProof/>
      </w:rPr>
      <w:t>12</w:t>
    </w:r>
    <w:r>
      <w:rPr>
        <w:rStyle w:val="a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ED2" w:rsidRDefault="006E1ED2">
    <w:pPr>
      <w:pStyle w:val="a6"/>
      <w:jc w:val="center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121AAD">
      <w:rPr>
        <w:rStyle w:val="ae"/>
        <w:noProof/>
      </w:rPr>
      <w:t>i</w:t>
    </w:r>
    <w:r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EA2" w:rsidRDefault="002E0EA2" w:rsidP="002E0EA2">
    <w:pPr>
      <w:pStyle w:val="a6"/>
      <w:tabs>
        <w:tab w:val="clear" w:pos="4153"/>
        <w:tab w:val="clear" w:pos="8306"/>
        <w:tab w:val="left" w:pos="3596"/>
      </w:tabs>
    </w:pPr>
    <w:r>
      <w:tab/>
    </w:r>
    <w:proofErr w:type="spellStart"/>
    <w:r w:rsidR="00440B44">
      <w:t>i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ED2" w:rsidRDefault="006E1ED2">
    <w:pPr>
      <w:pStyle w:val="a6"/>
      <w:jc w:val="center"/>
      <w:rPr>
        <w:rFonts w:eastAsia="新細明體"/>
        <w:lang w:eastAsia="zh-TW"/>
      </w:rPr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121AAD">
      <w:rPr>
        <w:rStyle w:val="ae"/>
        <w:noProof/>
      </w:rPr>
      <w:t>11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F4F" w:rsidRDefault="00464F4F">
      <w:r>
        <w:separator/>
      </w:r>
    </w:p>
  </w:footnote>
  <w:footnote w:type="continuationSeparator" w:id="0">
    <w:p w:rsidR="00464F4F" w:rsidRDefault="00464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ED2" w:rsidRDefault="006E1ED2" w:rsidP="003642F0">
    <w:pPr>
      <w:pStyle w:val="a4"/>
      <w:pBdr>
        <w:bottom w:val="single" w:sz="4" w:space="0" w:color="auto"/>
      </w:pBdr>
      <w:rPr>
        <w:rFonts w:ascii="SimSun" w:hAnsi="SimSun"/>
        <w:sz w:val="20"/>
      </w:rPr>
    </w:pPr>
  </w:p>
  <w:p w:rsidR="006A5F12" w:rsidRPr="003642F0" w:rsidRDefault="006A5F12" w:rsidP="003642F0">
    <w:pPr>
      <w:pStyle w:val="a4"/>
      <w:pBdr>
        <w:bottom w:val="single" w:sz="4" w:space="0" w:color="auto"/>
      </w:pBdr>
      <w:rPr>
        <w:rFonts w:ascii="SimSun" w:hAnsi="SimSun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B44" w:rsidRPr="000871BE" w:rsidRDefault="00440B44" w:rsidP="00440B44">
    <w:pPr>
      <w:pStyle w:val="a4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年慶祝端午節暨嚴新生命科技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:rsidR="006A5F12" w:rsidRPr="00440B44" w:rsidRDefault="00440B44" w:rsidP="00440B44">
    <w:pPr>
      <w:pStyle w:val="a4"/>
      <w:pBdr>
        <w:bottom w:val="single" w:sz="4" w:space="0" w:color="auto"/>
      </w:pBdr>
      <w:jc w:val="right"/>
      <w:rPr>
        <w:rFonts w:ascii="SimSun" w:hAnsi="SimSun" w:hint="eastAsia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B44" w:rsidRPr="000871BE" w:rsidRDefault="00440B44" w:rsidP="00440B44">
    <w:pPr>
      <w:pStyle w:val="a4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年慶祝端午節暨嚴新生命科技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:rsidR="00440B44" w:rsidRPr="00440B44" w:rsidRDefault="00440B44" w:rsidP="00440B44">
    <w:pPr>
      <w:pStyle w:val="a4"/>
      <w:pBdr>
        <w:bottom w:val="single" w:sz="4" w:space="0" w:color="auto"/>
      </w:pBdr>
      <w:jc w:val="right"/>
      <w:rPr>
        <w:rFonts w:ascii="SimSun" w:hAnsi="SimSun" w:hint="eastAsia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F62CE40"/>
    <w:lvl w:ilvl="0">
      <w:start w:val="1"/>
      <w:numFmt w:val="bullet"/>
      <w:pStyle w:val="a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</w:abstractNum>
  <w:abstractNum w:abstractNumId="1" w15:restartNumberingAfterBreak="0">
    <w:nsid w:val="10861F6C"/>
    <w:multiLevelType w:val="hybridMultilevel"/>
    <w:tmpl w:val="110C75D0"/>
    <w:lvl w:ilvl="0" w:tplc="8B2A72F8">
      <w:start w:val="1"/>
      <w:numFmt w:val="decimal"/>
      <w:pStyle w:val="NumberedList"/>
      <w:lvlText w:val="[%1]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plc="2CAE5C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20F2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9E7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5CFA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4440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FC53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3A3B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B4B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33059E"/>
    <w:multiLevelType w:val="hybridMultilevel"/>
    <w:tmpl w:val="BAF266B0"/>
    <w:lvl w:ilvl="0" w:tplc="8AAC838C">
      <w:start w:val="1"/>
      <w:numFmt w:val="bullet"/>
      <w:pStyle w:val="c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A82FB3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72E21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EAF0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E681B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EBA4A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E88E1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7E6EFF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970A44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597771"/>
    <w:multiLevelType w:val="hybridMultilevel"/>
    <w:tmpl w:val="C066B050"/>
    <w:lvl w:ilvl="0" w:tplc="1EBEA19A">
      <w:start w:val="1"/>
      <w:numFmt w:val="decimal"/>
      <w:pStyle w:val="NumberBulletin"/>
      <w:lvlText w:val="[%1]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1" w:tplc="203E2F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CE36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DE9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24D6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0C35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0D0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B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3EC4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D23932"/>
    <w:multiLevelType w:val="hybridMultilevel"/>
    <w:tmpl w:val="8B98EECE"/>
    <w:lvl w:ilvl="0" w:tplc="4BE032B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5B14A3"/>
    <w:multiLevelType w:val="hybridMultilevel"/>
    <w:tmpl w:val="64A6B1AA"/>
    <w:lvl w:ilvl="0" w:tplc="4BAC94B2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2E7F0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AA4852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C50EBF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930226D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3AA189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1E2628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2AC841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92E4246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4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362F"/>
    <w:rsid w:val="00000295"/>
    <w:rsid w:val="0000073D"/>
    <w:rsid w:val="000072B6"/>
    <w:rsid w:val="00007447"/>
    <w:rsid w:val="00014C81"/>
    <w:rsid w:val="000163B2"/>
    <w:rsid w:val="0002030C"/>
    <w:rsid w:val="000321AE"/>
    <w:rsid w:val="0003733B"/>
    <w:rsid w:val="00044A99"/>
    <w:rsid w:val="00044F37"/>
    <w:rsid w:val="0005133A"/>
    <w:rsid w:val="00057310"/>
    <w:rsid w:val="00060936"/>
    <w:rsid w:val="00066E98"/>
    <w:rsid w:val="000704F8"/>
    <w:rsid w:val="000871BE"/>
    <w:rsid w:val="00092C5A"/>
    <w:rsid w:val="000A197C"/>
    <w:rsid w:val="000C1347"/>
    <w:rsid w:val="000C25DF"/>
    <w:rsid w:val="000C2856"/>
    <w:rsid w:val="000E5A2F"/>
    <w:rsid w:val="000F4E46"/>
    <w:rsid w:val="00100281"/>
    <w:rsid w:val="00112973"/>
    <w:rsid w:val="00121AAD"/>
    <w:rsid w:val="001233E9"/>
    <w:rsid w:val="0013259A"/>
    <w:rsid w:val="00132E01"/>
    <w:rsid w:val="00134418"/>
    <w:rsid w:val="00144136"/>
    <w:rsid w:val="00145D13"/>
    <w:rsid w:val="001525AB"/>
    <w:rsid w:val="00154118"/>
    <w:rsid w:val="0015772D"/>
    <w:rsid w:val="001620B1"/>
    <w:rsid w:val="00162F3A"/>
    <w:rsid w:val="00167447"/>
    <w:rsid w:val="0017161B"/>
    <w:rsid w:val="001776EA"/>
    <w:rsid w:val="001824BD"/>
    <w:rsid w:val="00184CA5"/>
    <w:rsid w:val="001A1A9D"/>
    <w:rsid w:val="001A71C7"/>
    <w:rsid w:val="001B3BF9"/>
    <w:rsid w:val="001C3B10"/>
    <w:rsid w:val="001E039E"/>
    <w:rsid w:val="001E31DB"/>
    <w:rsid w:val="001E3668"/>
    <w:rsid w:val="001E3A90"/>
    <w:rsid w:val="001E4DAC"/>
    <w:rsid w:val="001F426D"/>
    <w:rsid w:val="001F47A2"/>
    <w:rsid w:val="00204583"/>
    <w:rsid w:val="00206D53"/>
    <w:rsid w:val="00210522"/>
    <w:rsid w:val="00215ACC"/>
    <w:rsid w:val="00216B4D"/>
    <w:rsid w:val="00230A26"/>
    <w:rsid w:val="002321CA"/>
    <w:rsid w:val="0024335B"/>
    <w:rsid w:val="00250C03"/>
    <w:rsid w:val="00257C9F"/>
    <w:rsid w:val="00267155"/>
    <w:rsid w:val="0027067D"/>
    <w:rsid w:val="002745E9"/>
    <w:rsid w:val="002833DE"/>
    <w:rsid w:val="00284C96"/>
    <w:rsid w:val="002940D2"/>
    <w:rsid w:val="00296A9F"/>
    <w:rsid w:val="002A0E30"/>
    <w:rsid w:val="002A2014"/>
    <w:rsid w:val="002A3897"/>
    <w:rsid w:val="002A7B29"/>
    <w:rsid w:val="002B763D"/>
    <w:rsid w:val="002B7DA4"/>
    <w:rsid w:val="002C4AFD"/>
    <w:rsid w:val="002D31D6"/>
    <w:rsid w:val="002D3247"/>
    <w:rsid w:val="002D5DA2"/>
    <w:rsid w:val="002E0EA2"/>
    <w:rsid w:val="002E79EA"/>
    <w:rsid w:val="002F3C37"/>
    <w:rsid w:val="00300ADE"/>
    <w:rsid w:val="00301C3D"/>
    <w:rsid w:val="003054EC"/>
    <w:rsid w:val="00307268"/>
    <w:rsid w:val="0032737B"/>
    <w:rsid w:val="00334FD4"/>
    <w:rsid w:val="003359EA"/>
    <w:rsid w:val="00350194"/>
    <w:rsid w:val="0035111C"/>
    <w:rsid w:val="003642F0"/>
    <w:rsid w:val="00367E43"/>
    <w:rsid w:val="0037453D"/>
    <w:rsid w:val="00381764"/>
    <w:rsid w:val="00387021"/>
    <w:rsid w:val="0038765D"/>
    <w:rsid w:val="003937D1"/>
    <w:rsid w:val="00396C11"/>
    <w:rsid w:val="003A212A"/>
    <w:rsid w:val="003B1A97"/>
    <w:rsid w:val="003B4C1A"/>
    <w:rsid w:val="003C4FEE"/>
    <w:rsid w:val="003D4AAF"/>
    <w:rsid w:val="003E02B3"/>
    <w:rsid w:val="003E0D71"/>
    <w:rsid w:val="003E5349"/>
    <w:rsid w:val="003F194A"/>
    <w:rsid w:val="003F4633"/>
    <w:rsid w:val="00403318"/>
    <w:rsid w:val="00404A19"/>
    <w:rsid w:val="00405FE3"/>
    <w:rsid w:val="00406E6C"/>
    <w:rsid w:val="00412F74"/>
    <w:rsid w:val="00414BC7"/>
    <w:rsid w:val="004200D4"/>
    <w:rsid w:val="00427F67"/>
    <w:rsid w:val="00433EFF"/>
    <w:rsid w:val="00434C27"/>
    <w:rsid w:val="00440B44"/>
    <w:rsid w:val="00440E7B"/>
    <w:rsid w:val="00443A24"/>
    <w:rsid w:val="00445BA8"/>
    <w:rsid w:val="00446D64"/>
    <w:rsid w:val="00454279"/>
    <w:rsid w:val="00454360"/>
    <w:rsid w:val="004557B5"/>
    <w:rsid w:val="00456A54"/>
    <w:rsid w:val="00464F4F"/>
    <w:rsid w:val="0046599B"/>
    <w:rsid w:val="00475607"/>
    <w:rsid w:val="00485F0B"/>
    <w:rsid w:val="004901A4"/>
    <w:rsid w:val="00490F92"/>
    <w:rsid w:val="004A0697"/>
    <w:rsid w:val="004A596D"/>
    <w:rsid w:val="004A60EC"/>
    <w:rsid w:val="004C54EF"/>
    <w:rsid w:val="004D60B5"/>
    <w:rsid w:val="00510696"/>
    <w:rsid w:val="0051379A"/>
    <w:rsid w:val="005139D0"/>
    <w:rsid w:val="005162EB"/>
    <w:rsid w:val="00542282"/>
    <w:rsid w:val="00542C8A"/>
    <w:rsid w:val="0055090E"/>
    <w:rsid w:val="00555F4C"/>
    <w:rsid w:val="00576A43"/>
    <w:rsid w:val="00583D60"/>
    <w:rsid w:val="005949EF"/>
    <w:rsid w:val="00597A96"/>
    <w:rsid w:val="005A6D65"/>
    <w:rsid w:val="005A70EB"/>
    <w:rsid w:val="005D3429"/>
    <w:rsid w:val="005E0318"/>
    <w:rsid w:val="005E5EFD"/>
    <w:rsid w:val="005F3D1D"/>
    <w:rsid w:val="00617D7C"/>
    <w:rsid w:val="0062199E"/>
    <w:rsid w:val="00640C44"/>
    <w:rsid w:val="00642246"/>
    <w:rsid w:val="006531CA"/>
    <w:rsid w:val="00677354"/>
    <w:rsid w:val="00685418"/>
    <w:rsid w:val="00691B6B"/>
    <w:rsid w:val="00697A65"/>
    <w:rsid w:val="006A5F12"/>
    <w:rsid w:val="006C637D"/>
    <w:rsid w:val="006D3791"/>
    <w:rsid w:val="006E1ED2"/>
    <w:rsid w:val="006E6EA6"/>
    <w:rsid w:val="006F0890"/>
    <w:rsid w:val="006F5452"/>
    <w:rsid w:val="00706491"/>
    <w:rsid w:val="007067A3"/>
    <w:rsid w:val="007112C4"/>
    <w:rsid w:val="007122EC"/>
    <w:rsid w:val="00713A10"/>
    <w:rsid w:val="0072497B"/>
    <w:rsid w:val="0072649A"/>
    <w:rsid w:val="00730C29"/>
    <w:rsid w:val="00752274"/>
    <w:rsid w:val="00752521"/>
    <w:rsid w:val="007528E0"/>
    <w:rsid w:val="00755056"/>
    <w:rsid w:val="00757473"/>
    <w:rsid w:val="00763ABB"/>
    <w:rsid w:val="007804B8"/>
    <w:rsid w:val="007837E1"/>
    <w:rsid w:val="007844DB"/>
    <w:rsid w:val="00785593"/>
    <w:rsid w:val="0078567C"/>
    <w:rsid w:val="00786B01"/>
    <w:rsid w:val="00791BC7"/>
    <w:rsid w:val="00792F41"/>
    <w:rsid w:val="00796A8A"/>
    <w:rsid w:val="007C129C"/>
    <w:rsid w:val="007E3F4A"/>
    <w:rsid w:val="007E6A64"/>
    <w:rsid w:val="00814845"/>
    <w:rsid w:val="00825670"/>
    <w:rsid w:val="00826C73"/>
    <w:rsid w:val="00827C7A"/>
    <w:rsid w:val="00830457"/>
    <w:rsid w:val="00835A5C"/>
    <w:rsid w:val="008364DB"/>
    <w:rsid w:val="00836927"/>
    <w:rsid w:val="0084417F"/>
    <w:rsid w:val="008447B1"/>
    <w:rsid w:val="00861BBE"/>
    <w:rsid w:val="00870A92"/>
    <w:rsid w:val="0087405B"/>
    <w:rsid w:val="0089739D"/>
    <w:rsid w:val="008A0B08"/>
    <w:rsid w:val="008A5D80"/>
    <w:rsid w:val="008B259A"/>
    <w:rsid w:val="008C51F2"/>
    <w:rsid w:val="008D4250"/>
    <w:rsid w:val="008D5445"/>
    <w:rsid w:val="008D7DD8"/>
    <w:rsid w:val="008E480D"/>
    <w:rsid w:val="008E6EA4"/>
    <w:rsid w:val="008E7B84"/>
    <w:rsid w:val="008F567F"/>
    <w:rsid w:val="00901368"/>
    <w:rsid w:val="00907DD7"/>
    <w:rsid w:val="009170DF"/>
    <w:rsid w:val="0092084D"/>
    <w:rsid w:val="0095103C"/>
    <w:rsid w:val="00952F5F"/>
    <w:rsid w:val="00957FED"/>
    <w:rsid w:val="00962D48"/>
    <w:rsid w:val="009677AF"/>
    <w:rsid w:val="00971C0B"/>
    <w:rsid w:val="0098096C"/>
    <w:rsid w:val="0098755F"/>
    <w:rsid w:val="00990701"/>
    <w:rsid w:val="00990D64"/>
    <w:rsid w:val="00993E62"/>
    <w:rsid w:val="009A0D2C"/>
    <w:rsid w:val="009A2A90"/>
    <w:rsid w:val="009B1FA7"/>
    <w:rsid w:val="009C23E0"/>
    <w:rsid w:val="009C2F22"/>
    <w:rsid w:val="009C4C77"/>
    <w:rsid w:val="009C5189"/>
    <w:rsid w:val="009C78DE"/>
    <w:rsid w:val="009D0575"/>
    <w:rsid w:val="009D25FE"/>
    <w:rsid w:val="009D69F0"/>
    <w:rsid w:val="009D6DC0"/>
    <w:rsid w:val="009E6239"/>
    <w:rsid w:val="009F68D1"/>
    <w:rsid w:val="00A02B19"/>
    <w:rsid w:val="00A112A8"/>
    <w:rsid w:val="00A13312"/>
    <w:rsid w:val="00A275DE"/>
    <w:rsid w:val="00A27B31"/>
    <w:rsid w:val="00A316FB"/>
    <w:rsid w:val="00A3436F"/>
    <w:rsid w:val="00A37C2D"/>
    <w:rsid w:val="00A41A98"/>
    <w:rsid w:val="00A533AA"/>
    <w:rsid w:val="00A5453C"/>
    <w:rsid w:val="00A571F6"/>
    <w:rsid w:val="00A6310B"/>
    <w:rsid w:val="00A63E27"/>
    <w:rsid w:val="00A64639"/>
    <w:rsid w:val="00A85F82"/>
    <w:rsid w:val="00A907D0"/>
    <w:rsid w:val="00A94D64"/>
    <w:rsid w:val="00AA7661"/>
    <w:rsid w:val="00AD0FFF"/>
    <w:rsid w:val="00AD10AC"/>
    <w:rsid w:val="00AD2C46"/>
    <w:rsid w:val="00AD2D77"/>
    <w:rsid w:val="00AF346F"/>
    <w:rsid w:val="00B12446"/>
    <w:rsid w:val="00B1756A"/>
    <w:rsid w:val="00B25A77"/>
    <w:rsid w:val="00B30A77"/>
    <w:rsid w:val="00B31DB3"/>
    <w:rsid w:val="00B3296B"/>
    <w:rsid w:val="00B34607"/>
    <w:rsid w:val="00B37A33"/>
    <w:rsid w:val="00B416E2"/>
    <w:rsid w:val="00B5219D"/>
    <w:rsid w:val="00B5362F"/>
    <w:rsid w:val="00B5497A"/>
    <w:rsid w:val="00B63DA0"/>
    <w:rsid w:val="00B64267"/>
    <w:rsid w:val="00B738E3"/>
    <w:rsid w:val="00B76F03"/>
    <w:rsid w:val="00B820A8"/>
    <w:rsid w:val="00B864BA"/>
    <w:rsid w:val="00B86A64"/>
    <w:rsid w:val="00B948A5"/>
    <w:rsid w:val="00BA0405"/>
    <w:rsid w:val="00BB1349"/>
    <w:rsid w:val="00BB6821"/>
    <w:rsid w:val="00BB773C"/>
    <w:rsid w:val="00BC3E53"/>
    <w:rsid w:val="00BC6330"/>
    <w:rsid w:val="00BE33F6"/>
    <w:rsid w:val="00BE3662"/>
    <w:rsid w:val="00BE37E6"/>
    <w:rsid w:val="00BE4A62"/>
    <w:rsid w:val="00C038DB"/>
    <w:rsid w:val="00C103DC"/>
    <w:rsid w:val="00C112C9"/>
    <w:rsid w:val="00C16D9E"/>
    <w:rsid w:val="00C1748E"/>
    <w:rsid w:val="00C34931"/>
    <w:rsid w:val="00C37F14"/>
    <w:rsid w:val="00C4204D"/>
    <w:rsid w:val="00C4337A"/>
    <w:rsid w:val="00C63DFF"/>
    <w:rsid w:val="00C661EC"/>
    <w:rsid w:val="00C7235C"/>
    <w:rsid w:val="00C77635"/>
    <w:rsid w:val="00C87633"/>
    <w:rsid w:val="00C93770"/>
    <w:rsid w:val="00CA14D0"/>
    <w:rsid w:val="00CA1CD4"/>
    <w:rsid w:val="00CA2290"/>
    <w:rsid w:val="00CA52B2"/>
    <w:rsid w:val="00CB7665"/>
    <w:rsid w:val="00CC2AFF"/>
    <w:rsid w:val="00CC541B"/>
    <w:rsid w:val="00CD40B9"/>
    <w:rsid w:val="00CF6DE4"/>
    <w:rsid w:val="00D013BE"/>
    <w:rsid w:val="00D32CB5"/>
    <w:rsid w:val="00D33CA4"/>
    <w:rsid w:val="00D35DEA"/>
    <w:rsid w:val="00D420E7"/>
    <w:rsid w:val="00D44557"/>
    <w:rsid w:val="00D451F0"/>
    <w:rsid w:val="00D459BD"/>
    <w:rsid w:val="00D51632"/>
    <w:rsid w:val="00D53092"/>
    <w:rsid w:val="00D53804"/>
    <w:rsid w:val="00D55AEA"/>
    <w:rsid w:val="00D63DCC"/>
    <w:rsid w:val="00D65DDE"/>
    <w:rsid w:val="00D74FD7"/>
    <w:rsid w:val="00D83D93"/>
    <w:rsid w:val="00D859CE"/>
    <w:rsid w:val="00D97F2D"/>
    <w:rsid w:val="00DB44BB"/>
    <w:rsid w:val="00DD1EC7"/>
    <w:rsid w:val="00DE112F"/>
    <w:rsid w:val="00DF1C7E"/>
    <w:rsid w:val="00E03809"/>
    <w:rsid w:val="00E079AE"/>
    <w:rsid w:val="00E160CB"/>
    <w:rsid w:val="00E16775"/>
    <w:rsid w:val="00E24B86"/>
    <w:rsid w:val="00E3044A"/>
    <w:rsid w:val="00E32B5D"/>
    <w:rsid w:val="00E33E33"/>
    <w:rsid w:val="00E51E1E"/>
    <w:rsid w:val="00E56DE7"/>
    <w:rsid w:val="00E6028B"/>
    <w:rsid w:val="00E60A0C"/>
    <w:rsid w:val="00E60D3C"/>
    <w:rsid w:val="00E63328"/>
    <w:rsid w:val="00E64728"/>
    <w:rsid w:val="00E6550A"/>
    <w:rsid w:val="00E6631D"/>
    <w:rsid w:val="00E7389B"/>
    <w:rsid w:val="00E80B4A"/>
    <w:rsid w:val="00E8471C"/>
    <w:rsid w:val="00E875DF"/>
    <w:rsid w:val="00EB2995"/>
    <w:rsid w:val="00EB2D28"/>
    <w:rsid w:val="00EE2435"/>
    <w:rsid w:val="00EE4160"/>
    <w:rsid w:val="00EE48E0"/>
    <w:rsid w:val="00EE5F57"/>
    <w:rsid w:val="00EF6AD9"/>
    <w:rsid w:val="00F05D9B"/>
    <w:rsid w:val="00F0606F"/>
    <w:rsid w:val="00F119DD"/>
    <w:rsid w:val="00F270CD"/>
    <w:rsid w:val="00F42B0B"/>
    <w:rsid w:val="00F45EF1"/>
    <w:rsid w:val="00F463B0"/>
    <w:rsid w:val="00F55191"/>
    <w:rsid w:val="00F555AA"/>
    <w:rsid w:val="00F55DBC"/>
    <w:rsid w:val="00F65E4F"/>
    <w:rsid w:val="00F92CA6"/>
    <w:rsid w:val="00FA074B"/>
    <w:rsid w:val="00FA5957"/>
    <w:rsid w:val="00FB157A"/>
    <w:rsid w:val="00FB2255"/>
    <w:rsid w:val="00FB69BC"/>
    <w:rsid w:val="00FC0857"/>
    <w:rsid w:val="00FC1B8E"/>
    <w:rsid w:val="00FE336F"/>
    <w:rsid w:val="00F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FA6582"/>
  <w15:chartTrackingRefBased/>
  <w15:docId w15:val="{110CF93D-D5F4-49B3-B26B-C292B0BC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autoRedefine/>
    <w:qFormat/>
    <w:pPr>
      <w:tabs>
        <w:tab w:val="left" w:pos="2880"/>
      </w:tabs>
      <w:spacing w:before="240" w:after="120" w:line="288" w:lineRule="auto"/>
      <w:jc w:val="both"/>
    </w:pPr>
    <w:rPr>
      <w:sz w:val="22"/>
      <w:szCs w:val="24"/>
      <w:lang w:eastAsia="zh-CN"/>
    </w:rPr>
  </w:style>
  <w:style w:type="paragraph" w:styleId="1">
    <w:name w:val="heading 1"/>
    <w:basedOn w:val="a0"/>
    <w:next w:val="a0"/>
    <w:autoRedefine/>
    <w:qFormat/>
    <w:pPr>
      <w:keepNext/>
      <w:pageBreakBefore/>
      <w:tabs>
        <w:tab w:val="clear" w:pos="2880"/>
        <w:tab w:val="left" w:pos="0"/>
      </w:tabs>
      <w:spacing w:before="2400" w:after="240" w:line="240" w:lineRule="auto"/>
      <w:jc w:val="center"/>
      <w:outlineLvl w:val="0"/>
    </w:pPr>
    <w:rPr>
      <w:rFonts w:ascii="SimHei" w:eastAsia="SimHei" w:hAnsi="新細明體"/>
      <w:b/>
      <w:bCs/>
      <w:sz w:val="48"/>
      <w:lang w:eastAsia="zh-TW"/>
    </w:rPr>
  </w:style>
  <w:style w:type="paragraph" w:styleId="2">
    <w:name w:val="heading 2"/>
    <w:basedOn w:val="a0"/>
    <w:next w:val="a0"/>
    <w:autoRedefine/>
    <w:qFormat/>
    <w:rsid w:val="003642F0"/>
    <w:pPr>
      <w:keepNext/>
      <w:pageBreakBefore/>
      <w:numPr>
        <w:numId w:val="5"/>
      </w:numPr>
      <w:tabs>
        <w:tab w:val="clear" w:pos="1440"/>
        <w:tab w:val="clear" w:pos="2880"/>
      </w:tabs>
      <w:spacing w:after="360"/>
      <w:ind w:left="0" w:firstLine="0"/>
      <w:jc w:val="center"/>
      <w:outlineLvl w:val="1"/>
    </w:pPr>
    <w:rPr>
      <w:rFonts w:ascii="SimHei" w:eastAsia="SimHei" w:hAnsi="SimHei"/>
      <w:b/>
      <w:bCs/>
      <w:iCs/>
      <w:smallCaps/>
      <w:snapToGrid w:val="0"/>
      <w:color w:val="003366"/>
      <w:sz w:val="32"/>
      <w:szCs w:val="28"/>
      <w:lang w:eastAsia="zh-TW"/>
    </w:rPr>
  </w:style>
  <w:style w:type="paragraph" w:styleId="3">
    <w:name w:val="heading 3"/>
    <w:basedOn w:val="a0"/>
    <w:next w:val="a0"/>
    <w:link w:val="30"/>
    <w:autoRedefine/>
    <w:qFormat/>
    <w:pPr>
      <w:keepNext/>
      <w:tabs>
        <w:tab w:val="clear" w:pos="2880"/>
      </w:tabs>
      <w:spacing w:before="360" w:after="240" w:line="240" w:lineRule="auto"/>
      <w:jc w:val="center"/>
      <w:outlineLvl w:val="2"/>
    </w:pPr>
    <w:rPr>
      <w:rFonts w:ascii="SimHei" w:eastAsia="SimHei" w:hAnsi="Arial"/>
      <w:b/>
      <w:bCs/>
      <w:color w:val="0000FF"/>
      <w:sz w:val="28"/>
      <w:szCs w:val="26"/>
    </w:rPr>
  </w:style>
  <w:style w:type="paragraph" w:styleId="4">
    <w:name w:val="heading 4"/>
    <w:basedOn w:val="a0"/>
    <w:next w:val="a0"/>
    <w:autoRedefine/>
    <w:qFormat/>
    <w:pPr>
      <w:keepNext/>
      <w:tabs>
        <w:tab w:val="left" w:pos="0"/>
      </w:tabs>
      <w:spacing w:after="60"/>
      <w:outlineLvl w:val="3"/>
    </w:pPr>
    <w:rPr>
      <w:rFonts w:ascii="SimHei" w:eastAsia="SimHei"/>
      <w:b/>
      <w:bCs/>
      <w:sz w:val="24"/>
      <w:szCs w:val="28"/>
    </w:rPr>
  </w:style>
  <w:style w:type="paragraph" w:styleId="5">
    <w:name w:val="heading 5"/>
    <w:basedOn w:val="a0"/>
    <w:next w:val="a0"/>
    <w:autoRedefine/>
    <w:qFormat/>
    <w:pPr>
      <w:spacing w:line="240" w:lineRule="auto"/>
      <w:outlineLvl w:val="4"/>
    </w:pPr>
    <w:rPr>
      <w:b/>
      <w:bCs/>
      <w:i/>
      <w:iCs/>
      <w:color w:val="0000FF"/>
      <w:szCs w:val="26"/>
    </w:rPr>
  </w:style>
  <w:style w:type="paragraph" w:styleId="6">
    <w:name w:val="heading 6"/>
    <w:basedOn w:val="a0"/>
    <w:next w:val="a0"/>
    <w:autoRedefine/>
    <w:qFormat/>
    <w:pPr>
      <w:pBdr>
        <w:bottom w:val="single" w:sz="4" w:space="1" w:color="auto"/>
      </w:pBdr>
      <w:spacing w:after="60"/>
      <w:outlineLvl w:val="5"/>
    </w:pPr>
    <w:rPr>
      <w:rFonts w:ascii="SimHei" w:eastAsia="SimHei"/>
      <w:b/>
      <w:bCs/>
      <w:szCs w:val="22"/>
    </w:rPr>
  </w:style>
  <w:style w:type="paragraph" w:styleId="7">
    <w:name w:val="heading 7"/>
    <w:basedOn w:val="a0"/>
    <w:next w:val="a0"/>
    <w:autoRedefine/>
    <w:qFormat/>
    <w:pPr>
      <w:shd w:val="clear" w:color="auto" w:fill="FFFFAB"/>
      <w:spacing w:after="60"/>
      <w:outlineLvl w:val="6"/>
    </w:pPr>
    <w:rPr>
      <w:b/>
    </w:rPr>
  </w:style>
  <w:style w:type="paragraph" w:styleId="8">
    <w:name w:val="heading 8"/>
    <w:basedOn w:val="a0"/>
    <w:next w:val="a0"/>
    <w:qFormat/>
    <w:pPr>
      <w:spacing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pPr>
      <w:spacing w:after="60"/>
      <w:outlineLvl w:val="8"/>
    </w:pPr>
    <w:rPr>
      <w:rFonts w:ascii="Arial" w:hAnsi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autoRedefine/>
    <w:uiPriority w:val="99"/>
    <w:pPr>
      <w:tabs>
        <w:tab w:val="clear" w:pos="2880"/>
        <w:tab w:val="center" w:pos="4153"/>
        <w:tab w:val="right" w:pos="9120"/>
      </w:tabs>
      <w:spacing w:before="0" w:after="0" w:line="240" w:lineRule="auto"/>
      <w:jc w:val="left"/>
    </w:pPr>
  </w:style>
  <w:style w:type="paragraph" w:customStyle="1" w:styleId="C0">
    <w:name w:val="C中文正文"/>
    <w:basedOn w:val="a0"/>
    <w:link w:val="C1"/>
    <w:autoRedefine/>
    <w:rsid w:val="00A64639"/>
    <w:pPr>
      <w:ind w:firstLineChars="200" w:firstLine="440"/>
    </w:pPr>
  </w:style>
  <w:style w:type="paragraph" w:customStyle="1" w:styleId="c2">
    <w:name w:val="c作者简介"/>
    <w:basedOn w:val="c3"/>
    <w:autoRedefine/>
    <w:pPr>
      <w:spacing w:before="240"/>
      <w:jc w:val="left"/>
    </w:pPr>
    <w:rPr>
      <w:rFonts w:ascii="SimSun" w:hAnsi="SimSun"/>
    </w:rPr>
  </w:style>
  <w:style w:type="paragraph" w:customStyle="1" w:styleId="c3">
    <w:name w:val="c作者"/>
    <w:basedOn w:val="a0"/>
    <w:autoRedefine/>
    <w:pPr>
      <w:tabs>
        <w:tab w:val="clear" w:pos="2880"/>
        <w:tab w:val="left" w:pos="0"/>
      </w:tabs>
      <w:spacing w:before="120" w:line="240" w:lineRule="auto"/>
      <w:jc w:val="center"/>
    </w:pPr>
    <w:rPr>
      <w:sz w:val="20"/>
    </w:rPr>
  </w:style>
  <w:style w:type="paragraph" w:customStyle="1" w:styleId="c4">
    <w:name w:val="c目录"/>
    <w:basedOn w:val="a0"/>
    <w:autoRedefine/>
    <w:pPr>
      <w:keepNext/>
      <w:pageBreakBefore/>
      <w:spacing w:before="360" w:after="240"/>
      <w:jc w:val="center"/>
    </w:pPr>
    <w:rPr>
      <w:rFonts w:ascii="SimHei" w:eastAsia="SimHei"/>
      <w:b/>
      <w:caps/>
      <w:sz w:val="48"/>
    </w:rPr>
  </w:style>
  <w:style w:type="paragraph" w:styleId="a6">
    <w:name w:val="footer"/>
    <w:basedOn w:val="a0"/>
    <w:pPr>
      <w:tabs>
        <w:tab w:val="clear" w:pos="2880"/>
        <w:tab w:val="center" w:pos="4153"/>
        <w:tab w:val="right" w:pos="8306"/>
      </w:tabs>
    </w:pPr>
  </w:style>
  <w:style w:type="paragraph" w:styleId="10">
    <w:name w:val="toc 1"/>
    <w:basedOn w:val="a0"/>
    <w:next w:val="a0"/>
    <w:autoRedefine/>
    <w:semiHidden/>
    <w:pPr>
      <w:tabs>
        <w:tab w:val="clear" w:pos="2880"/>
      </w:tabs>
      <w:spacing w:before="120"/>
      <w:jc w:val="left"/>
    </w:pPr>
    <w:rPr>
      <w:b/>
      <w:bCs/>
      <w:sz w:val="24"/>
    </w:rPr>
  </w:style>
  <w:style w:type="paragraph" w:styleId="20">
    <w:name w:val="toc 2"/>
    <w:basedOn w:val="a0"/>
    <w:next w:val="a0"/>
    <w:autoRedefine/>
    <w:uiPriority w:val="39"/>
    <w:rsid w:val="007E6A64"/>
    <w:pPr>
      <w:tabs>
        <w:tab w:val="clear" w:pos="2880"/>
        <w:tab w:val="left" w:pos="665"/>
        <w:tab w:val="right" w:leader="dot" w:pos="9062"/>
      </w:tabs>
      <w:spacing w:before="120" w:after="0"/>
      <w:ind w:left="216"/>
      <w:jc w:val="left"/>
    </w:pPr>
  </w:style>
  <w:style w:type="paragraph" w:styleId="31">
    <w:name w:val="toc 3"/>
    <w:basedOn w:val="a0"/>
    <w:next w:val="a0"/>
    <w:autoRedefine/>
    <w:semiHidden/>
    <w:pPr>
      <w:spacing w:before="0" w:after="0" w:line="240" w:lineRule="auto"/>
      <w:jc w:val="left"/>
    </w:pPr>
    <w:rPr>
      <w:i/>
      <w:iCs/>
      <w:sz w:val="20"/>
    </w:rPr>
  </w:style>
  <w:style w:type="paragraph" w:styleId="40">
    <w:name w:val="toc 4"/>
    <w:basedOn w:val="a0"/>
    <w:next w:val="a0"/>
    <w:autoRedefine/>
    <w:uiPriority w:val="39"/>
    <w:pPr>
      <w:tabs>
        <w:tab w:val="clear" w:pos="2880"/>
        <w:tab w:val="left" w:pos="11520"/>
      </w:tabs>
      <w:spacing w:before="0" w:after="0"/>
      <w:ind w:left="662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pPr>
      <w:tabs>
        <w:tab w:val="clear" w:pos="2880"/>
        <w:tab w:val="left" w:pos="2160"/>
      </w:tabs>
      <w:spacing w:before="0" w:after="0"/>
      <w:ind w:left="88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pPr>
      <w:tabs>
        <w:tab w:val="clear" w:pos="2880"/>
      </w:tabs>
      <w:spacing w:before="0" w:after="0"/>
      <w:ind w:left="11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pPr>
      <w:tabs>
        <w:tab w:val="clear" w:pos="2880"/>
      </w:tabs>
      <w:spacing w:before="0" w:after="0"/>
      <w:ind w:left="132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pPr>
      <w:tabs>
        <w:tab w:val="clear" w:pos="2880"/>
      </w:tabs>
      <w:spacing w:before="0" w:after="0"/>
      <w:ind w:left="154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pPr>
      <w:tabs>
        <w:tab w:val="clear" w:pos="2880"/>
      </w:tabs>
      <w:spacing w:before="0" w:after="0"/>
      <w:ind w:left="1760"/>
      <w:jc w:val="left"/>
    </w:pPr>
    <w:rPr>
      <w:szCs w:val="21"/>
    </w:rPr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c5">
    <w:name w:val="c摘要"/>
    <w:basedOn w:val="a0"/>
    <w:autoRedefine/>
    <w:pPr>
      <w:tabs>
        <w:tab w:val="clear" w:pos="2880"/>
      </w:tabs>
      <w:spacing w:before="360" w:after="480" w:line="240" w:lineRule="auto"/>
      <w:ind w:left="720" w:right="672"/>
    </w:pPr>
    <w:rPr>
      <w:rFonts w:ascii="SimHei" w:eastAsia="SimHei"/>
      <w:sz w:val="20"/>
    </w:rPr>
  </w:style>
  <w:style w:type="paragraph" w:customStyle="1" w:styleId="CenteredBold22">
    <w:name w:val="CenteredBold22"/>
    <w:basedOn w:val="a0"/>
    <w:autoRedefine/>
    <w:rsid w:val="009C5189"/>
    <w:pPr>
      <w:jc w:val="center"/>
    </w:pPr>
    <w:rPr>
      <w:rFonts w:ascii="SimHei" w:eastAsia="SimHei"/>
      <w:b/>
      <w:sz w:val="36"/>
      <w:lang w:eastAsia="zh-TW"/>
    </w:rPr>
  </w:style>
  <w:style w:type="paragraph" w:customStyle="1" w:styleId="CenteredBold36">
    <w:name w:val="CenteredBold36"/>
    <w:basedOn w:val="a0"/>
    <w:autoRedefine/>
    <w:pPr>
      <w:jc w:val="center"/>
    </w:pPr>
    <w:rPr>
      <w:rFonts w:ascii="SimHei" w:eastAsia="SimHei"/>
      <w:b/>
      <w:sz w:val="72"/>
    </w:rPr>
  </w:style>
  <w:style w:type="paragraph" w:customStyle="1" w:styleId="CenteredBold24">
    <w:name w:val="CenteredBold24"/>
    <w:basedOn w:val="a0"/>
    <w:autoRedefine/>
    <w:pPr>
      <w:jc w:val="center"/>
    </w:pPr>
    <w:rPr>
      <w:rFonts w:ascii="SimHei" w:eastAsia="SimHei" w:hAnsi="SimSun"/>
      <w:b/>
      <w:sz w:val="36"/>
      <w:szCs w:val="36"/>
      <w:lang w:eastAsia="zh-TW"/>
    </w:rPr>
  </w:style>
  <w:style w:type="paragraph" w:customStyle="1" w:styleId="CenteredBold20">
    <w:name w:val="CenteredBold20"/>
    <w:basedOn w:val="a0"/>
    <w:autoRedefine/>
    <w:pPr>
      <w:jc w:val="center"/>
    </w:pPr>
    <w:rPr>
      <w:rFonts w:ascii="SimHei" w:eastAsia="SimHei"/>
      <w:b/>
      <w:sz w:val="40"/>
    </w:rPr>
  </w:style>
  <w:style w:type="paragraph" w:customStyle="1" w:styleId="CenteredBold14">
    <w:name w:val="CenteredBold14"/>
    <w:basedOn w:val="a0"/>
    <w:autoRedefine/>
    <w:pPr>
      <w:jc w:val="center"/>
    </w:pPr>
    <w:rPr>
      <w:rFonts w:eastAsia="SimHei"/>
      <w:b/>
      <w:sz w:val="28"/>
    </w:rPr>
  </w:style>
  <w:style w:type="paragraph" w:customStyle="1" w:styleId="CenteredBold30">
    <w:name w:val="CenteredBold30"/>
    <w:basedOn w:val="a0"/>
    <w:autoRedefine/>
    <w:pPr>
      <w:jc w:val="center"/>
    </w:pPr>
    <w:rPr>
      <w:rFonts w:ascii="SimHei" w:eastAsia="SimHei"/>
      <w:b/>
      <w:sz w:val="60"/>
    </w:rPr>
  </w:style>
  <w:style w:type="paragraph" w:styleId="a8">
    <w:name w:val="Plain Text"/>
    <w:basedOn w:val="a0"/>
    <w:pPr>
      <w:tabs>
        <w:tab w:val="clear" w:pos="2880"/>
      </w:tabs>
      <w:spacing w:before="0" w:line="240" w:lineRule="auto"/>
      <w:jc w:val="left"/>
    </w:pPr>
    <w:rPr>
      <w:rFonts w:ascii="Courier New" w:hAnsi="Courier New" w:cs="新細明體"/>
      <w:sz w:val="20"/>
      <w:szCs w:val="20"/>
      <w:lang w:eastAsia="en-US"/>
    </w:rPr>
  </w:style>
  <w:style w:type="paragraph" w:styleId="a9">
    <w:name w:val="Body Text"/>
    <w:basedOn w:val="a0"/>
    <w:pPr>
      <w:tabs>
        <w:tab w:val="clear" w:pos="2880"/>
      </w:tabs>
      <w:spacing w:before="0" w:line="240" w:lineRule="auto"/>
    </w:pPr>
  </w:style>
  <w:style w:type="paragraph" w:styleId="aa">
    <w:name w:val="Date"/>
    <w:basedOn w:val="a0"/>
    <w:next w:val="a0"/>
    <w:pPr>
      <w:ind w:firstLine="432"/>
    </w:pPr>
    <w:rPr>
      <w:sz w:val="20"/>
    </w:rPr>
  </w:style>
  <w:style w:type="paragraph" w:customStyle="1" w:styleId="NumberedList">
    <w:name w:val="Numbered List"/>
    <w:basedOn w:val="a0"/>
    <w:autoRedefine/>
    <w:pPr>
      <w:numPr>
        <w:numId w:val="1"/>
      </w:numPr>
      <w:tabs>
        <w:tab w:val="clear" w:pos="1080"/>
        <w:tab w:val="num" w:pos="720"/>
      </w:tabs>
      <w:ind w:hanging="720"/>
    </w:pPr>
    <w:rPr>
      <w:sz w:val="20"/>
    </w:rPr>
  </w:style>
  <w:style w:type="paragraph" w:styleId="ab">
    <w:name w:val="Body Text Indent"/>
    <w:basedOn w:val="a0"/>
    <w:pPr>
      <w:ind w:firstLine="432"/>
    </w:pPr>
    <w:rPr>
      <w:sz w:val="20"/>
    </w:rPr>
  </w:style>
  <w:style w:type="paragraph" w:styleId="ac">
    <w:name w:val="Title"/>
    <w:basedOn w:val="a0"/>
    <w:qFormat/>
    <w:pPr>
      <w:tabs>
        <w:tab w:val="clear" w:pos="2880"/>
      </w:tabs>
      <w:spacing w:before="0" w:line="240" w:lineRule="auto"/>
      <w:jc w:val="center"/>
    </w:pPr>
    <w:rPr>
      <w:rFonts w:eastAsia="Times New Roman"/>
      <w:b/>
      <w:sz w:val="28"/>
      <w:szCs w:val="20"/>
      <w:lang w:eastAsia="en-US"/>
    </w:rPr>
  </w:style>
  <w:style w:type="character" w:styleId="ad">
    <w:name w:val="FollowedHyperlink"/>
    <w:rPr>
      <w:color w:val="800080"/>
      <w:u w:val="single"/>
    </w:rPr>
  </w:style>
  <w:style w:type="paragraph" w:customStyle="1" w:styleId="c">
    <w:name w:val="c条目"/>
    <w:basedOn w:val="a0"/>
    <w:autoRedefine/>
    <w:pPr>
      <w:numPr>
        <w:numId w:val="4"/>
      </w:numPr>
      <w:tabs>
        <w:tab w:val="clear" w:pos="1440"/>
        <w:tab w:val="num" w:pos="1080"/>
      </w:tabs>
      <w:spacing w:before="120" w:line="240" w:lineRule="auto"/>
      <w:ind w:left="1080"/>
    </w:pPr>
  </w:style>
  <w:style w:type="paragraph" w:customStyle="1" w:styleId="c6">
    <w:name w:val="c参考文献"/>
    <w:basedOn w:val="a0"/>
    <w:autoRedefine/>
    <w:pPr>
      <w:spacing w:before="120" w:line="240" w:lineRule="auto"/>
    </w:pPr>
    <w:rPr>
      <w:rFonts w:hAnsi="SimSun"/>
      <w:sz w:val="20"/>
    </w:rPr>
  </w:style>
  <w:style w:type="paragraph" w:customStyle="1" w:styleId="Formula">
    <w:name w:val="Formula"/>
    <w:basedOn w:val="a0"/>
    <w:autoRedefine/>
    <w:pPr>
      <w:spacing w:after="240" w:line="240" w:lineRule="auto"/>
      <w:jc w:val="center"/>
    </w:pPr>
    <w:rPr>
      <w:sz w:val="20"/>
    </w:rPr>
  </w:style>
  <w:style w:type="paragraph" w:customStyle="1" w:styleId="TableText">
    <w:name w:val="TableText"/>
    <w:basedOn w:val="a0"/>
    <w:autoRedefine/>
    <w:pPr>
      <w:spacing w:before="60" w:after="60" w:line="240" w:lineRule="auto"/>
      <w:jc w:val="left"/>
    </w:pPr>
    <w:rPr>
      <w:sz w:val="20"/>
    </w:rPr>
  </w:style>
  <w:style w:type="paragraph" w:styleId="a">
    <w:name w:val="List Bullet"/>
    <w:basedOn w:val="a0"/>
    <w:autoRedefine/>
    <w:pPr>
      <w:numPr>
        <w:numId w:val="2"/>
      </w:numPr>
      <w:tabs>
        <w:tab w:val="clear" w:pos="936"/>
        <w:tab w:val="clear" w:pos="2880"/>
        <w:tab w:val="left" w:pos="840"/>
      </w:tabs>
      <w:spacing w:before="120" w:after="0"/>
      <w:ind w:left="840" w:hanging="264"/>
    </w:pPr>
    <w:rPr>
      <w:rFonts w:cs="Arial"/>
      <w:color w:val="000000"/>
    </w:rPr>
  </w:style>
  <w:style w:type="character" w:styleId="ae">
    <w:name w:val="page number"/>
    <w:basedOn w:val="a1"/>
  </w:style>
  <w:style w:type="paragraph" w:customStyle="1" w:styleId="TableTitle">
    <w:name w:val="TableTitle"/>
    <w:basedOn w:val="TableText"/>
    <w:pPr>
      <w:jc w:val="center"/>
    </w:pPr>
    <w:rPr>
      <w:b/>
    </w:rPr>
  </w:style>
  <w:style w:type="paragraph" w:customStyle="1" w:styleId="NumberBulletin">
    <w:name w:val="NumberBulletin"/>
    <w:basedOn w:val="a0"/>
    <w:autoRedefine/>
    <w:pPr>
      <w:numPr>
        <w:numId w:val="3"/>
      </w:numPr>
      <w:tabs>
        <w:tab w:val="clear" w:pos="720"/>
        <w:tab w:val="clear" w:pos="2880"/>
      </w:tabs>
      <w:overflowPunct w:val="0"/>
      <w:spacing w:before="120" w:after="0"/>
    </w:pPr>
    <w:rPr>
      <w:rFonts w:ascii="Garamond" w:hAnsi="Garamond" w:cs="Arial"/>
      <w:sz w:val="20"/>
      <w:szCs w:val="22"/>
      <w:lang w:eastAsia="en-US"/>
    </w:rPr>
  </w:style>
  <w:style w:type="paragraph" w:customStyle="1" w:styleId="c7">
    <w:name w:val="c地址时间"/>
    <w:basedOn w:val="a0"/>
    <w:autoRedefine/>
    <w:pPr>
      <w:spacing w:before="120" w:after="0" w:line="240" w:lineRule="auto"/>
      <w:jc w:val="center"/>
    </w:pPr>
    <w:rPr>
      <w:sz w:val="20"/>
    </w:rPr>
  </w:style>
  <w:style w:type="paragraph" w:styleId="af">
    <w:name w:val="footnote text"/>
    <w:basedOn w:val="a0"/>
    <w:autoRedefine/>
    <w:semiHidden/>
    <w:rPr>
      <w:sz w:val="18"/>
      <w:szCs w:val="20"/>
    </w:rPr>
  </w:style>
  <w:style w:type="character" w:styleId="af0">
    <w:name w:val="footnote reference"/>
    <w:semiHidden/>
    <w:rPr>
      <w:vertAlign w:val="superscript"/>
    </w:rPr>
  </w:style>
  <w:style w:type="paragraph" w:styleId="21">
    <w:name w:val="Body Text Indent 2"/>
    <w:basedOn w:val="a0"/>
    <w:pPr>
      <w:tabs>
        <w:tab w:val="clear" w:pos="2880"/>
      </w:tabs>
      <w:spacing w:before="0" w:after="0" w:line="240" w:lineRule="auto"/>
      <w:ind w:firstLine="720"/>
      <w:jc w:val="left"/>
    </w:pPr>
    <w:rPr>
      <w:sz w:val="20"/>
      <w:szCs w:val="20"/>
      <w:lang w:eastAsia="en-US"/>
    </w:rPr>
  </w:style>
  <w:style w:type="paragraph" w:styleId="32">
    <w:name w:val="Body Text Indent 3"/>
    <w:basedOn w:val="a0"/>
    <w:pPr>
      <w:tabs>
        <w:tab w:val="clear" w:pos="2880"/>
      </w:tabs>
      <w:spacing w:before="0" w:after="0" w:line="240" w:lineRule="auto"/>
      <w:ind w:firstLine="720"/>
      <w:jc w:val="left"/>
    </w:pPr>
    <w:rPr>
      <w:szCs w:val="20"/>
    </w:rPr>
  </w:style>
  <w:style w:type="paragraph" w:styleId="22">
    <w:name w:val="Body Text 2"/>
    <w:basedOn w:val="a0"/>
    <w:pPr>
      <w:tabs>
        <w:tab w:val="clear" w:pos="2880"/>
      </w:tabs>
      <w:spacing w:before="0" w:after="0" w:line="360" w:lineRule="auto"/>
    </w:pPr>
    <w:rPr>
      <w:rFonts w:eastAsia="Times New Roman"/>
      <w:sz w:val="24"/>
      <w:szCs w:val="20"/>
      <w:lang w:eastAsia="en-US"/>
    </w:rPr>
  </w:style>
  <w:style w:type="paragraph" w:styleId="HTML">
    <w:name w:val="HTML Preformatted"/>
    <w:basedOn w:val="a0"/>
    <w:pPr>
      <w:tabs>
        <w:tab w:val="clear" w:pos="28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Courier New" w:hAnsi="Courier New" w:cs="新細明體"/>
      <w:sz w:val="20"/>
      <w:szCs w:val="20"/>
      <w:lang w:eastAsia="en-US"/>
    </w:rPr>
  </w:style>
  <w:style w:type="paragraph" w:customStyle="1" w:styleId="c8">
    <w:name w:val="c图文字"/>
    <w:basedOn w:val="a0"/>
    <w:autoRedefine/>
    <w:pPr>
      <w:spacing w:before="40" w:after="40" w:line="240" w:lineRule="auto"/>
      <w:jc w:val="center"/>
    </w:pPr>
    <w:rPr>
      <w:sz w:val="18"/>
    </w:rPr>
  </w:style>
  <w:style w:type="paragraph" w:customStyle="1" w:styleId="af1">
    <w:name w:val="目录"/>
    <w:basedOn w:val="a0"/>
    <w:autoRedefine/>
    <w:pPr>
      <w:keepNext/>
      <w:pageBreakBefore/>
      <w:spacing w:before="360" w:after="240"/>
      <w:jc w:val="center"/>
    </w:pPr>
    <w:rPr>
      <w:rFonts w:ascii="SimHei" w:eastAsia="SimHei"/>
      <w:b/>
      <w:caps/>
      <w:sz w:val="32"/>
    </w:rPr>
  </w:style>
  <w:style w:type="paragraph" w:customStyle="1" w:styleId="af2">
    <w:name w:val="摘要"/>
    <w:basedOn w:val="a0"/>
    <w:autoRedefine/>
    <w:pPr>
      <w:tabs>
        <w:tab w:val="left" w:pos="480"/>
      </w:tabs>
    </w:pPr>
    <w:rPr>
      <w:rFonts w:ascii="SimHei" w:eastAsia="SimHei"/>
      <w:sz w:val="20"/>
    </w:rPr>
  </w:style>
  <w:style w:type="paragraph" w:customStyle="1" w:styleId="af3">
    <w:name w:val="作者简介"/>
    <w:basedOn w:val="c7"/>
    <w:autoRedefine/>
    <w:pPr>
      <w:tabs>
        <w:tab w:val="clear" w:pos="2880"/>
        <w:tab w:val="left" w:pos="0"/>
      </w:tabs>
      <w:jc w:val="left"/>
    </w:pPr>
  </w:style>
  <w:style w:type="paragraph" w:customStyle="1" w:styleId="af4">
    <w:name w:val="参考文献"/>
    <w:basedOn w:val="a0"/>
    <w:autoRedefine/>
    <w:pPr>
      <w:spacing w:before="120" w:line="240" w:lineRule="auto"/>
    </w:pPr>
    <w:rPr>
      <w:sz w:val="20"/>
    </w:rPr>
  </w:style>
  <w:style w:type="character" w:customStyle="1" w:styleId="Heading2Char">
    <w:name w:val="Heading 2 Char"/>
    <w:rPr>
      <w:rFonts w:ascii="SimHei" w:eastAsia="SimHei" w:hAnsi="Arial"/>
      <w:b/>
      <w:bCs/>
      <w:iCs/>
      <w:smallCaps/>
      <w:noProof w:val="0"/>
      <w:snapToGrid w:val="0"/>
      <w:color w:val="003366"/>
      <w:sz w:val="32"/>
      <w:szCs w:val="28"/>
      <w:lang w:val="en-US" w:eastAsia="zh-CN" w:bidi="ar-SA"/>
    </w:rPr>
  </w:style>
  <w:style w:type="paragraph" w:styleId="af5">
    <w:name w:val="Subtitle"/>
    <w:basedOn w:val="a0"/>
    <w:qFormat/>
    <w:pPr>
      <w:tabs>
        <w:tab w:val="clear" w:pos="2880"/>
      </w:tabs>
      <w:spacing w:before="0" w:after="0" w:line="240" w:lineRule="auto"/>
      <w:jc w:val="center"/>
    </w:pPr>
    <w:rPr>
      <w:sz w:val="24"/>
      <w:szCs w:val="20"/>
      <w:u w:val="single"/>
      <w:lang w:eastAsia="en-US"/>
    </w:rPr>
  </w:style>
  <w:style w:type="paragraph" w:customStyle="1" w:styleId="Bulletin">
    <w:name w:val="Bulletin"/>
    <w:basedOn w:val="a0"/>
    <w:autoRedefine/>
    <w:pPr>
      <w:tabs>
        <w:tab w:val="num" w:pos="1080"/>
      </w:tabs>
      <w:ind w:left="1080" w:hanging="360"/>
    </w:pPr>
  </w:style>
  <w:style w:type="paragraph" w:customStyle="1" w:styleId="body">
    <w:name w:val="body"/>
    <w:basedOn w:val="a0"/>
    <w:autoRedefine/>
    <w:pPr>
      <w:tabs>
        <w:tab w:val="clear" w:pos="2880"/>
      </w:tabs>
      <w:spacing w:before="120" w:line="240" w:lineRule="auto"/>
      <w:ind w:left="720"/>
      <w:jc w:val="left"/>
    </w:pPr>
    <w:rPr>
      <w:rFonts w:ascii="Arial" w:eastAsia="Times New Roman" w:hAnsi="Arial"/>
      <w:sz w:val="20"/>
      <w:lang w:eastAsia="en-US"/>
    </w:rPr>
  </w:style>
  <w:style w:type="paragraph" w:customStyle="1" w:styleId="c9">
    <w:name w:val="c图"/>
    <w:basedOn w:val="a0"/>
    <w:autoRedefine/>
    <w:pPr>
      <w:spacing w:line="240" w:lineRule="auto"/>
      <w:jc w:val="center"/>
    </w:pPr>
  </w:style>
  <w:style w:type="character" w:customStyle="1" w:styleId="font3">
    <w:name w:val="font3"/>
    <w:basedOn w:val="a1"/>
  </w:style>
  <w:style w:type="character" w:customStyle="1" w:styleId="30">
    <w:name w:val="標題 3 字元"/>
    <w:link w:val="3"/>
    <w:rsid w:val="004200D4"/>
    <w:rPr>
      <w:rFonts w:ascii="SimHei" w:eastAsia="SimHei" w:hAnsi="Arial"/>
      <w:b/>
      <w:bCs/>
      <w:color w:val="0000FF"/>
      <w:sz w:val="28"/>
      <w:szCs w:val="26"/>
      <w:lang w:eastAsia="zh-CN"/>
    </w:rPr>
  </w:style>
  <w:style w:type="paragraph" w:customStyle="1" w:styleId="CenteredBold16">
    <w:name w:val="CenteredBold16"/>
    <w:basedOn w:val="CenteredBold20"/>
    <w:autoRedefine/>
    <w:rPr>
      <w:sz w:val="32"/>
    </w:rPr>
  </w:style>
  <w:style w:type="paragraph" w:styleId="33">
    <w:name w:val="index 3"/>
    <w:basedOn w:val="a0"/>
    <w:next w:val="a0"/>
    <w:autoRedefine/>
    <w:semiHidden/>
    <w:pPr>
      <w:tabs>
        <w:tab w:val="clear" w:pos="2880"/>
      </w:tabs>
      <w:ind w:left="660" w:hanging="220"/>
    </w:pPr>
  </w:style>
  <w:style w:type="character" w:customStyle="1" w:styleId="C1">
    <w:name w:val="C中文正文 字元"/>
    <w:link w:val="C0"/>
    <w:locked/>
    <w:rsid w:val="00A64639"/>
    <w:rPr>
      <w:sz w:val="22"/>
      <w:szCs w:val="24"/>
      <w:lang w:eastAsia="zh-CN"/>
    </w:rPr>
  </w:style>
  <w:style w:type="character" w:customStyle="1" w:styleId="a5">
    <w:name w:val="頁首 字元"/>
    <w:link w:val="a4"/>
    <w:uiPriority w:val="99"/>
    <w:rsid w:val="00DD1EC7"/>
    <w:rPr>
      <w:sz w:val="22"/>
      <w:szCs w:val="24"/>
      <w:lang w:eastAsia="zh-CN"/>
    </w:rPr>
  </w:style>
  <w:style w:type="paragraph" w:styleId="af6">
    <w:name w:val="Balloon Text"/>
    <w:basedOn w:val="a0"/>
    <w:link w:val="af7"/>
    <w:rsid w:val="00F119DD"/>
    <w:pPr>
      <w:spacing w:before="0" w:after="0" w:line="240" w:lineRule="auto"/>
    </w:pPr>
    <w:rPr>
      <w:rFonts w:ascii="Calibri Light" w:eastAsia="新細明體" w:hAnsi="Calibri Light"/>
      <w:sz w:val="18"/>
      <w:szCs w:val="18"/>
    </w:rPr>
  </w:style>
  <w:style w:type="character" w:customStyle="1" w:styleId="af7">
    <w:name w:val="註解方塊文字 字元"/>
    <w:link w:val="af6"/>
    <w:rsid w:val="00F119DD"/>
    <w:rPr>
      <w:rFonts w:ascii="Calibri Light" w:eastAsia="新細明體" w:hAnsi="Calibri Light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\Club\&#20845;4A\&#26371;&#24460;\17&#21313;&#20108;&#26376;\Form-2017120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690E6-AC7F-4B55-B524-B69B1DBB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Form-20171202</Template>
  <TotalTime>125</TotalTime>
  <Pages>3</Pages>
  <Words>40</Words>
  <Characters>234</Characters>
  <Application>Microsoft Office Word</Application>
  <DocSecurity>0</DocSecurity>
  <Lines>1</Lines>
  <Paragraphs>1</Paragraphs>
  <ScaleCrop>false</ScaleCrop>
  <Company>_x0015_6==릑_x0014_@&gt;AFE6C릑_x0014_@CA@C2E:@?&amp;L</Company>
  <LinksUpToDate>false</LinksUpToDate>
  <CharactersWithSpaces>273</CharactersWithSpaces>
  <SharedDoc>false</SharedDoc>
  <HLinks>
    <vt:vector size="120" baseType="variant"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_Toc518429581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_Toc518429580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_Toc518429579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_Toc518429578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_Toc518429577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_Toc518429576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_Toc518429575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_Toc518429574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_Toc518429573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_Toc518429572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_Toc518429571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_Toc518429570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_Toc518429569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_Toc518429568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_Toc518429567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_Toc518429566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_Toc518429565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_Toc518429564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_Toc518429563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_Toc518429562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99CSP template</dc:title>
  <dc:subject>Summarization</dc:subject>
  <dc:creator>Carol</dc:creator>
  <cp:keywords>YXQ, YXLST</cp:keywords>
  <dc:description>&amp;</dc:description>
  <cp:lastModifiedBy>bruceyeh</cp:lastModifiedBy>
  <cp:revision>17</cp:revision>
  <cp:lastPrinted>2002-09-06T04:39:00Z</cp:lastPrinted>
  <dcterms:created xsi:type="dcterms:W3CDTF">2018-07-20T17:54:00Z</dcterms:created>
  <dcterms:modified xsi:type="dcterms:W3CDTF">2018-09-09T17:02:00Z</dcterms:modified>
</cp:coreProperties>
</file>